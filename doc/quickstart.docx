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91E1" w14:textId="49DD29FC" w:rsidR="00760853" w:rsidRPr="00E07F7C" w:rsidRDefault="00760853">
      <w:pPr>
        <w:rPr>
          <w:noProof/>
          <w:sz w:val="2"/>
          <w:szCs w:val="4"/>
        </w:rPr>
      </w:pPr>
    </w:p>
    <w:tbl>
      <w:tblPr>
        <w:tblW w:w="5000" w:type="pct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54"/>
        <w:gridCol w:w="4495"/>
        <w:gridCol w:w="492"/>
        <w:gridCol w:w="524"/>
        <w:gridCol w:w="4689"/>
      </w:tblGrid>
      <w:tr w:rsidR="00070AEC" w:rsidRPr="00E07F7C" w14:paraId="458B2CC9" w14:textId="77777777" w:rsidTr="00351EB5">
        <w:trPr>
          <w:trHeight w:val="605"/>
        </w:trPr>
        <w:tc>
          <w:tcPr>
            <w:tcW w:w="10754" w:type="dxa"/>
            <w:gridSpan w:val="5"/>
          </w:tcPr>
          <w:p w14:paraId="365D3BBB" w14:textId="77777777" w:rsidR="00C70C15" w:rsidRPr="00E07F7C" w:rsidRDefault="00C70C15" w:rsidP="007E31A3">
            <w:pPr>
              <w:pStyle w:val="Titre1"/>
              <w:rPr>
                <w:noProof/>
              </w:rPr>
            </w:pPr>
            <w:r w:rsidRPr="00E07F7C">
              <w:rPr>
                <w:noProof/>
                <w:lang w:bidi="fr-FR"/>
              </w:rPr>
              <w:drawing>
                <wp:inline distT="0" distB="0" distL="0" distR="0" wp14:anchorId="03E20F08" wp14:editId="12674CA6">
                  <wp:extent cx="731520" cy="731520"/>
                  <wp:effectExtent l="0" t="0" r="0" b="0"/>
                  <wp:docPr id="1" name="Graphisme 1" title="Graphis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ale_M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94A5A" w14:textId="08B10449" w:rsidR="00C70C15" w:rsidRPr="00E07F7C" w:rsidRDefault="00A249F8" w:rsidP="007E31A3">
            <w:pPr>
              <w:pStyle w:val="Titre1"/>
              <w:rPr>
                <w:noProof/>
              </w:rPr>
            </w:pPr>
            <w:r>
              <w:rPr>
                <w:noProof/>
                <w:lang w:bidi="fr-FR"/>
              </w:rPr>
              <w:t>Quick START SKINI</w:t>
            </w:r>
          </w:p>
          <w:p w14:paraId="12363B3C" w14:textId="55027954" w:rsidR="00C70C15" w:rsidRPr="00381EA9" w:rsidRDefault="003C193F" w:rsidP="00381EA9">
            <w:pPr>
              <w:jc w:val="center"/>
              <w:rPr>
                <w:rFonts w:eastAsia="Franklin Gothic Book"/>
                <w:noProof/>
                <w:lang w:bidi="fr-FR"/>
              </w:rPr>
            </w:pPr>
            <w:r>
              <w:rPr>
                <w:rFonts w:eastAsia="Franklin Gothic Book"/>
                <w:noProof/>
                <w:lang w:bidi="fr-FR"/>
              </w:rPr>
              <w:t>See the doc for the configuration files</w:t>
            </w:r>
          </w:p>
        </w:tc>
      </w:tr>
      <w:tr w:rsidR="00070AEC" w:rsidRPr="00E07F7C" w14:paraId="090DA594" w14:textId="77777777" w:rsidTr="00351EB5">
        <w:trPr>
          <w:trHeight w:val="20"/>
        </w:trPr>
        <w:tc>
          <w:tcPr>
            <w:tcW w:w="10754" w:type="dxa"/>
            <w:gridSpan w:val="5"/>
            <w:tcBorders>
              <w:bottom w:val="single" w:sz="18" w:space="0" w:color="4B4545" w:themeColor="accent6" w:themeShade="80"/>
            </w:tcBorders>
          </w:tcPr>
          <w:p w14:paraId="0741F982" w14:textId="77777777" w:rsidR="00C70C15" w:rsidRPr="00E07F7C" w:rsidRDefault="00C70C15" w:rsidP="007E31A3">
            <w:pPr>
              <w:rPr>
                <w:noProof/>
                <w:sz w:val="6"/>
                <w:szCs w:val="8"/>
              </w:rPr>
            </w:pPr>
          </w:p>
        </w:tc>
      </w:tr>
      <w:tr w:rsidR="00070AEC" w:rsidRPr="00E07F7C" w14:paraId="6F925077" w14:textId="77777777" w:rsidTr="00351EB5">
        <w:trPr>
          <w:trHeight w:val="144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  <w:left w:val="single" w:sz="18" w:space="0" w:color="4B4545" w:themeColor="accent6" w:themeShade="80"/>
              <w:bottom w:val="single" w:sz="18" w:space="0" w:color="4B4545" w:themeColor="accent6" w:themeShade="80"/>
              <w:right w:val="single" w:sz="18" w:space="0" w:color="4B4545" w:themeColor="accent6" w:themeShade="80"/>
            </w:tcBorders>
            <w:vAlign w:val="center"/>
          </w:tcPr>
          <w:p w14:paraId="6B95DED4" w14:textId="69140B5A" w:rsidR="00C70C15" w:rsidRPr="00E07F7C" w:rsidRDefault="00E27193" w:rsidP="007E31A3">
            <w:pPr>
              <w:pStyle w:val="Titre3"/>
              <w:rPr>
                <w:rStyle w:val="lev"/>
                <w:b/>
                <w:bCs w:val="0"/>
                <w:noProof/>
              </w:rPr>
            </w:pPr>
            <w:r>
              <w:rPr>
                <w:lang w:bidi="fr-FR"/>
              </w:rPr>
              <w:t xml:space="preserve">Start Skini </w:t>
            </w:r>
            <w:r w:rsidR="00A04451">
              <w:rPr>
                <w:lang w:bidi="fr-FR"/>
              </w:rPr>
              <w:t xml:space="preserve">From scratch </w:t>
            </w:r>
            <w:r w:rsidR="0014338B">
              <w:rPr>
                <w:lang w:bidi="fr-FR"/>
              </w:rPr>
              <w:t>In 1</w:t>
            </w:r>
            <w:r>
              <w:rPr>
                <w:lang w:bidi="fr-FR"/>
              </w:rPr>
              <w:t>2</w:t>
            </w:r>
            <w:r w:rsidR="0014338B">
              <w:rPr>
                <w:lang w:bidi="fr-FR"/>
              </w:rPr>
              <w:t xml:space="preserve"> steps</w:t>
            </w:r>
          </w:p>
        </w:tc>
      </w:tr>
      <w:tr w:rsidR="00070AEC" w:rsidRPr="00E07F7C" w14:paraId="578F28B1" w14:textId="77777777" w:rsidTr="00351EB5">
        <w:trPr>
          <w:trHeight w:val="20"/>
        </w:trPr>
        <w:tc>
          <w:tcPr>
            <w:tcW w:w="10754" w:type="dxa"/>
            <w:gridSpan w:val="5"/>
            <w:tcBorders>
              <w:top w:val="single" w:sz="18" w:space="0" w:color="4B4545" w:themeColor="accent6" w:themeShade="80"/>
            </w:tcBorders>
          </w:tcPr>
          <w:p w14:paraId="5B25E355" w14:textId="77777777" w:rsidR="00C70C15" w:rsidRPr="00E07F7C" w:rsidRDefault="00C70C15" w:rsidP="007E31A3">
            <w:pPr>
              <w:rPr>
                <w:noProof/>
                <w:sz w:val="8"/>
                <w:szCs w:val="10"/>
              </w:rPr>
            </w:pPr>
          </w:p>
        </w:tc>
      </w:tr>
      <w:tr w:rsidR="002C6A9A" w:rsidRPr="00E07F7C" w14:paraId="0230CC5E" w14:textId="77777777" w:rsidTr="00351EB5">
        <w:trPr>
          <w:trHeight w:val="432"/>
        </w:trPr>
        <w:tc>
          <w:tcPr>
            <w:tcW w:w="554" w:type="dxa"/>
          </w:tcPr>
          <w:p w14:paraId="2A18EEF6" w14:textId="3CA94C90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495" w:type="dxa"/>
          </w:tcPr>
          <w:p w14:paraId="199412FC" w14:textId="395A8C41" w:rsidR="002C6A9A" w:rsidRPr="00E07F7C" w:rsidRDefault="00351EB5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Get the Skini zip files</w:t>
            </w:r>
          </w:p>
          <w:p w14:paraId="60A90930" w14:textId="0E6EF293" w:rsidR="002C6A9A" w:rsidRPr="00E07F7C" w:rsidRDefault="002C6A9A" w:rsidP="002C6A9A">
            <w:pPr>
              <w:rPr>
                <w:rFonts w:ascii="Segoe UI" w:hAnsi="Segoe UI"/>
                <w:noProof/>
                <w:sz w:val="18"/>
                <w:szCs w:val="18"/>
              </w:rPr>
            </w:pPr>
          </w:p>
        </w:tc>
        <w:tc>
          <w:tcPr>
            <w:tcW w:w="492" w:type="dxa"/>
          </w:tcPr>
          <w:p w14:paraId="4FD266C1" w14:textId="77777777" w:rsidR="002C6A9A" w:rsidRPr="00E07F7C" w:rsidRDefault="002C6A9A" w:rsidP="002C6A9A">
            <w:pPr>
              <w:rPr>
                <w:noProof/>
              </w:rPr>
            </w:pPr>
          </w:p>
        </w:tc>
        <w:tc>
          <w:tcPr>
            <w:tcW w:w="524" w:type="dxa"/>
          </w:tcPr>
          <w:p w14:paraId="55BCDEAB" w14:textId="3F3EA68B" w:rsidR="002C6A9A" w:rsidRPr="00E07F7C" w:rsidRDefault="0024211E" w:rsidP="002C6A9A">
            <w:pPr>
              <w:spacing w:before="20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689" w:type="dxa"/>
          </w:tcPr>
          <w:p w14:paraId="49B716D2" w14:textId="681BFA00" w:rsidR="002C6A9A" w:rsidRPr="00E07F7C" w:rsidRDefault="00771750" w:rsidP="002C6A9A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Create Clips in Your DAW</w:t>
            </w:r>
          </w:p>
          <w:p w14:paraId="47F8A105" w14:textId="3D8D1C1B" w:rsidR="002C6A9A" w:rsidRDefault="00B1699D" w:rsidP="005869A4">
            <w:pPr>
              <w:jc w:val="both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 your DAW, c</w:t>
            </w:r>
            <w:r w:rsidR="009774FD">
              <w:rPr>
                <w:noProof/>
                <w:lang w:bidi="fr-FR"/>
              </w:rPr>
              <w:t xml:space="preserve">onfigure </w:t>
            </w:r>
            <w:r>
              <w:rPr>
                <w:noProof/>
                <w:lang w:bidi="fr-FR"/>
              </w:rPr>
              <w:t xml:space="preserve">the </w:t>
            </w:r>
            <w:r w:rsidR="009774FD">
              <w:rPr>
                <w:noProof/>
                <w:lang w:bidi="fr-FR"/>
              </w:rPr>
              <w:t xml:space="preserve">MIDI </w:t>
            </w:r>
            <w:r>
              <w:rPr>
                <w:noProof/>
                <w:lang w:bidi="fr-FR"/>
              </w:rPr>
              <w:t xml:space="preserve">ports </w:t>
            </w:r>
            <w:r w:rsidR="009774FD">
              <w:rPr>
                <w:noProof/>
                <w:lang w:bidi="fr-FR"/>
              </w:rPr>
              <w:t>according the MIDI parameters of Skini</w:t>
            </w:r>
            <w:r w:rsidR="00FE78B1">
              <w:rPr>
                <w:noProof/>
                <w:lang w:bidi="fr-FR"/>
              </w:rPr>
              <w:t xml:space="preserve"> and create your clips (patterns).</w:t>
            </w:r>
          </w:p>
          <w:p w14:paraId="0FF341D2" w14:textId="1F66DB52" w:rsidR="00606503" w:rsidRPr="00E07F7C" w:rsidRDefault="00606503" w:rsidP="002C6A9A">
            <w:pPr>
              <w:rPr>
                <w:noProof/>
              </w:rPr>
            </w:pPr>
          </w:p>
        </w:tc>
      </w:tr>
      <w:tr w:rsidR="00CF3FD0" w:rsidRPr="00E07F7C" w14:paraId="330523A6" w14:textId="77777777" w:rsidTr="00351EB5">
        <w:trPr>
          <w:trHeight w:val="432"/>
        </w:trPr>
        <w:tc>
          <w:tcPr>
            <w:tcW w:w="554" w:type="dxa"/>
          </w:tcPr>
          <w:p w14:paraId="35357577" w14:textId="2BC5DE61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495" w:type="dxa"/>
          </w:tcPr>
          <w:p w14:paraId="4132E24F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Install the last version of Node.JS</w:t>
            </w:r>
          </w:p>
          <w:p w14:paraId="5EE81A30" w14:textId="5820C8BD" w:rsidR="00CF3FD0" w:rsidRDefault="00CF3FD0" w:rsidP="00CF3FD0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Go to </w:t>
            </w:r>
            <w:r w:rsidRPr="00E07F7C">
              <w:rPr>
                <w:noProof/>
                <w:lang w:bidi="fr-FR"/>
              </w:rPr>
              <w:t>. </w:t>
            </w:r>
            <w:r w:rsidRPr="00B925E8">
              <w:rPr>
                <w:noProof/>
                <w:lang w:bidi="fr-FR"/>
              </w:rPr>
              <w:t>https://nodejs.org/en/download</w:t>
            </w:r>
          </w:p>
        </w:tc>
        <w:tc>
          <w:tcPr>
            <w:tcW w:w="492" w:type="dxa"/>
          </w:tcPr>
          <w:p w14:paraId="094199FA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34BCCCEF" w14:textId="0B8E8928" w:rsidR="00CF3FD0" w:rsidRDefault="00CF3FD0" w:rsidP="00CF3FD0">
            <w:pPr>
              <w:spacing w:before="20"/>
              <w:rPr>
                <w:noProof/>
              </w:rPr>
            </w:pPr>
            <w:r>
              <w:rPr>
                <w:noProof/>
              </w:rPr>
              <w:t>8</w:t>
            </w:r>
          </w:p>
        </w:tc>
        <w:tc>
          <w:tcPr>
            <w:tcW w:w="4689" w:type="dxa"/>
          </w:tcPr>
          <w:p w14:paraId="28E6A369" w14:textId="38A0E9AE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 xml:space="preserve">Create a </w:t>
            </w:r>
            <w:r w:rsidR="00381EA9">
              <w:rPr>
                <w:noProof/>
                <w:lang w:bidi="fr-FR"/>
              </w:rPr>
              <w:t>new</w:t>
            </w:r>
            <w:r>
              <w:rPr>
                <w:noProof/>
                <w:lang w:bidi="fr-FR"/>
              </w:rPr>
              <w:t xml:space="preserve"> descriptor file</w:t>
            </w:r>
          </w:p>
          <w:p w14:paraId="4A0EC0BE" w14:textId="72695F3A" w:rsidR="00CF3FD0" w:rsidRPr="00C64A70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You can use the same descriptors for different pieces of music. </w:t>
            </w:r>
            <w:r w:rsidR="0024501F">
              <w:rPr>
                <w:lang w:bidi="fr-FR"/>
              </w:rPr>
              <w:t xml:space="preserve">Click </w:t>
            </w:r>
            <w:r w:rsidR="0024501F" w:rsidRPr="0024501F">
              <w:rPr>
                <w:i/>
                <w:iCs/>
                <w:color w:val="C00000"/>
                <w:lang w:bidi="fr-FR"/>
              </w:rPr>
              <w:t xml:space="preserve">Create </w:t>
            </w:r>
            <w:r w:rsidRPr="0024501F">
              <w:rPr>
                <w:i/>
                <w:iCs/>
                <w:color w:val="C00000"/>
                <w:lang w:bidi="fr-FR"/>
              </w:rPr>
              <w:t>descripto</w:t>
            </w:r>
            <w:r w:rsidR="0024501F" w:rsidRPr="0024501F">
              <w:rPr>
                <w:i/>
                <w:iCs/>
                <w:color w:val="C00000"/>
                <w:lang w:bidi="fr-FR"/>
              </w:rPr>
              <w:t>rs</w:t>
            </w:r>
            <w:r w:rsidRPr="0024501F">
              <w:rPr>
                <w:color w:val="C00000"/>
                <w:lang w:bidi="fr-FR"/>
              </w:rPr>
              <w:t xml:space="preserve"> </w:t>
            </w:r>
            <w:r>
              <w:rPr>
                <w:lang w:bidi="fr-FR"/>
              </w:rPr>
              <w:t>button you will be able to modify</w:t>
            </w:r>
            <w:r w:rsidR="0024501F">
              <w:rPr>
                <w:lang w:bidi="fr-FR"/>
              </w:rPr>
              <w:t xml:space="preserve"> an</w:t>
            </w:r>
            <w:r w:rsidR="0096419F">
              <w:rPr>
                <w:lang w:bidi="fr-FR"/>
              </w:rPr>
              <w:t>d</w:t>
            </w:r>
            <w:r w:rsidR="0024501F">
              <w:rPr>
                <w:lang w:bidi="fr-FR"/>
              </w:rPr>
              <w:t xml:space="preserve"> save</w:t>
            </w:r>
            <w:r>
              <w:rPr>
                <w:lang w:bidi="fr-FR"/>
              </w:rPr>
              <w:t xml:space="preserve"> </w:t>
            </w:r>
            <w:r w:rsidR="00CD7323">
              <w:rPr>
                <w:lang w:bidi="fr-FR"/>
              </w:rPr>
              <w:t>them</w:t>
            </w:r>
            <w:r>
              <w:rPr>
                <w:lang w:bidi="fr-FR"/>
              </w:rPr>
              <w:t xml:space="preserve"> using the </w:t>
            </w:r>
            <w:r w:rsidRPr="0024501F">
              <w:rPr>
                <w:i/>
                <w:iCs/>
                <w:color w:val="C00000"/>
                <w:lang w:bidi="fr-FR"/>
              </w:rPr>
              <w:t>Patterns</w:t>
            </w:r>
            <w:r>
              <w:rPr>
                <w:lang w:bidi="fr-FR"/>
              </w:rPr>
              <w:t xml:space="preserve"> window.</w:t>
            </w:r>
          </w:p>
        </w:tc>
      </w:tr>
      <w:tr w:rsidR="00CF3FD0" w:rsidRPr="00E07F7C" w14:paraId="7569B8A1" w14:textId="77777777" w:rsidTr="00351EB5">
        <w:trPr>
          <w:trHeight w:val="432"/>
        </w:trPr>
        <w:tc>
          <w:tcPr>
            <w:tcW w:w="554" w:type="dxa"/>
          </w:tcPr>
          <w:p w14:paraId="03F84C28" w14:textId="78E877F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3</w:t>
            </w:r>
          </w:p>
        </w:tc>
        <w:tc>
          <w:tcPr>
            <w:tcW w:w="4495" w:type="dxa"/>
          </w:tcPr>
          <w:p w14:paraId="11DFADB3" w14:textId="77777777" w:rsidR="00CF3FD0" w:rsidRPr="00E07F7C" w:rsidRDefault="00CF3FD0" w:rsidP="00CF3FD0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Install Skini</w:t>
            </w:r>
          </w:p>
          <w:p w14:paraId="678E59D8" w14:textId="4D175430" w:rsidR="00CF3FD0" w:rsidRPr="00351EB5" w:rsidRDefault="00CF3FD0" w:rsidP="00CF3FD0">
            <w:pPr>
              <w:rPr>
                <w:lang w:bidi="fr-FR"/>
              </w:rPr>
            </w:pPr>
            <w:r>
              <w:rPr>
                <w:noProof/>
                <w:lang w:bidi="fr-FR"/>
              </w:rPr>
              <w:t>Unzip the Skini files in a Skini directory</w:t>
            </w:r>
            <w:r w:rsidRPr="00E07F7C">
              <w:rPr>
                <w:noProof/>
                <w:lang w:bidi="fr-FR"/>
              </w:rPr>
              <w:t> </w:t>
            </w:r>
          </w:p>
        </w:tc>
        <w:tc>
          <w:tcPr>
            <w:tcW w:w="492" w:type="dxa"/>
          </w:tcPr>
          <w:p w14:paraId="5B199FF7" w14:textId="77777777" w:rsidR="00CF3FD0" w:rsidRPr="00E07F7C" w:rsidRDefault="00CF3FD0" w:rsidP="00CF3FD0">
            <w:pPr>
              <w:rPr>
                <w:noProof/>
              </w:rPr>
            </w:pPr>
          </w:p>
        </w:tc>
        <w:tc>
          <w:tcPr>
            <w:tcW w:w="524" w:type="dxa"/>
          </w:tcPr>
          <w:p w14:paraId="011AA12C" w14:textId="3F85948A" w:rsidR="00CF3FD0" w:rsidRPr="00E07F7C" w:rsidRDefault="00CF3FD0" w:rsidP="00CF3FD0">
            <w:pPr>
              <w:spacing w:before="20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9</w:t>
            </w:r>
          </w:p>
        </w:tc>
        <w:tc>
          <w:tcPr>
            <w:tcW w:w="4689" w:type="dxa"/>
          </w:tcPr>
          <w:p w14:paraId="1E0258A3" w14:textId="77777777" w:rsidR="00CF3FD0" w:rsidRDefault="00CF3FD0" w:rsidP="00CF3FD0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CREATE A PIECE IN SKINI</w:t>
            </w:r>
          </w:p>
          <w:p w14:paraId="75A5D1AC" w14:textId="5CB3828A" w:rsidR="00CF3FD0" w:rsidRPr="00606503" w:rsidRDefault="00CF3FD0" w:rsidP="005869A4">
            <w:pPr>
              <w:jc w:val="both"/>
              <w:rPr>
                <w:lang w:bidi="fr-FR"/>
              </w:rPr>
            </w:pPr>
            <w:r>
              <w:rPr>
                <w:lang w:bidi="fr-FR"/>
              </w:rPr>
              <w:t xml:space="preserve">Give a name in the main Window (next </w:t>
            </w:r>
            <w:r w:rsidRPr="0024501F">
              <w:rPr>
                <w:i/>
                <w:iCs/>
                <w:color w:val="C00000"/>
                <w:lang w:bidi="fr-FR"/>
              </w:rPr>
              <w:t>Save and Compile</w:t>
            </w:r>
            <w:r>
              <w:rPr>
                <w:lang w:bidi="fr-FR"/>
              </w:rPr>
              <w:t xml:space="preserve">) insert an </w:t>
            </w:r>
            <w:r w:rsidR="00970808">
              <w:rPr>
                <w:lang w:bidi="fr-FR"/>
              </w:rPr>
              <w:t>« </w:t>
            </w:r>
            <w:r w:rsidRPr="00970808">
              <w:rPr>
                <w:i/>
                <w:iCs/>
                <w:color w:val="C00000"/>
                <w:lang w:bidi="fr-FR"/>
              </w:rPr>
              <w:t>Orch</w:t>
            </w:r>
            <w:r w:rsidR="00970808">
              <w:rPr>
                <w:i/>
                <w:iCs/>
                <w:color w:val="C00000"/>
                <w:lang w:bidi="fr-FR"/>
              </w:rPr>
              <w:t>.</w:t>
            </w:r>
            <w:r w:rsidR="00970808">
              <w:rPr>
                <w:color w:val="C00000"/>
                <w:lang w:bidi="fr-FR"/>
              </w:rPr>
              <w:t> »</w:t>
            </w:r>
            <w:r>
              <w:rPr>
                <w:lang w:bidi="fr-FR"/>
              </w:rPr>
              <w:t xml:space="preserve"> block </w:t>
            </w:r>
            <w:r w:rsidR="0024501F">
              <w:rPr>
                <w:lang w:bidi="fr-FR"/>
              </w:rPr>
              <w:t xml:space="preserve">in your program </w:t>
            </w:r>
            <w:r>
              <w:rPr>
                <w:lang w:bidi="fr-FR"/>
              </w:rPr>
              <w:t xml:space="preserve">and click 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Save </w:t>
            </w:r>
            <w:r w:rsidR="00CD7323">
              <w:rPr>
                <w:i/>
                <w:iCs/>
                <w:color w:val="C00000"/>
                <w:lang w:bidi="fr-FR"/>
              </w:rPr>
              <w:t>and</w:t>
            </w:r>
            <w:r w:rsidRPr="0024501F">
              <w:rPr>
                <w:i/>
                <w:iCs/>
                <w:color w:val="C00000"/>
                <w:lang w:bidi="fr-FR"/>
              </w:rPr>
              <w:t xml:space="preserve"> Compile</w:t>
            </w:r>
            <w:r>
              <w:rPr>
                <w:lang w:bidi="fr-FR"/>
              </w:rPr>
              <w:t>. This creates default configuration files</w:t>
            </w:r>
            <w:r w:rsidR="00697F55">
              <w:rPr>
                <w:lang w:bidi="fr-FR"/>
              </w:rPr>
              <w:t xml:space="preserve"> and an empty orchestration</w:t>
            </w:r>
            <w:r>
              <w:rPr>
                <w:lang w:bidi="fr-FR"/>
              </w:rPr>
              <w:t>.</w:t>
            </w:r>
          </w:p>
        </w:tc>
      </w:tr>
      <w:tr w:rsidR="0024501F" w:rsidRPr="00E07F7C" w14:paraId="644FBA43" w14:textId="77777777" w:rsidTr="00351EB5">
        <w:trPr>
          <w:trHeight w:val="288"/>
        </w:trPr>
        <w:tc>
          <w:tcPr>
            <w:tcW w:w="554" w:type="dxa"/>
          </w:tcPr>
          <w:p w14:paraId="251CD2AB" w14:textId="5186945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495" w:type="dxa"/>
          </w:tcPr>
          <w:p w14:paraId="13059D11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the IP ConfiG and MIDI parameters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45D5682A" w14:textId="596750AB" w:rsidR="0024501F" w:rsidRPr="00E07F7C" w:rsidRDefault="0024501F" w:rsidP="0024501F">
            <w:pPr>
              <w:jc w:val="both"/>
              <w:rPr>
                <w:rFonts w:ascii="Segoe UI" w:eastAsia="Franklin Gothic Book" w:hAnsi="Segoe UI"/>
                <w:noProof/>
                <w:sz w:val="18"/>
                <w:szCs w:val="18"/>
              </w:rPr>
            </w:pPr>
            <w:r>
              <w:rPr>
                <w:noProof/>
                <w:lang w:bidi="fr-FR"/>
              </w:rPr>
              <w:t xml:space="preserve">Edit the </w:t>
            </w:r>
            <w:r w:rsidRPr="00351EB5">
              <w:rPr>
                <w:i/>
                <w:iCs/>
                <w:noProof/>
                <w:lang w:bidi="fr-FR"/>
              </w:rPr>
              <w:t>./server/ipConfig.js</w:t>
            </w:r>
            <w:r>
              <w:rPr>
                <w:noProof/>
                <w:lang w:bidi="fr-FR"/>
              </w:rPr>
              <w:t xml:space="preserve"> file and </w:t>
            </w:r>
            <w:r w:rsidRPr="00351EB5">
              <w:rPr>
                <w:i/>
                <w:iCs/>
                <w:noProof/>
                <w:lang w:bidi="fr-FR"/>
              </w:rPr>
              <w:t>./server/midiConfig.js</w:t>
            </w:r>
            <w:r>
              <w:rPr>
                <w:noProof/>
                <w:lang w:bidi="fr-FR"/>
              </w:rPr>
              <w:t xml:space="preserve"> file.</w:t>
            </w:r>
          </w:p>
        </w:tc>
        <w:tc>
          <w:tcPr>
            <w:tcW w:w="492" w:type="dxa"/>
          </w:tcPr>
          <w:p w14:paraId="2709ECB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42CB4A67" w14:textId="7E5D7362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4689" w:type="dxa"/>
          </w:tcPr>
          <w:p w14:paraId="26D889F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Associate Skini and DAW CLIPS</w:t>
            </w:r>
            <w:r w:rsidRPr="00E07F7C">
              <w:rPr>
                <w:noProof/>
                <w:lang w:bidi="fr-FR"/>
              </w:rPr>
              <w:t xml:space="preserve">  </w:t>
            </w:r>
          </w:p>
          <w:p w14:paraId="61B7D413" w14:textId="5C3089D0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From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window teach your DAW using MIDI learn facilities of the DAW,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Skini Node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 xml:space="preserve">field and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Send Note button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of Skini</w:t>
            </w:r>
            <w:r w:rsidRPr="00E07F7C">
              <w:rPr>
                <w:noProof/>
                <w:lang w:bidi="fr-FR"/>
              </w:rPr>
              <w:t>.</w:t>
            </w:r>
          </w:p>
        </w:tc>
      </w:tr>
      <w:tr w:rsidR="0024501F" w:rsidRPr="00E07F7C" w14:paraId="4979496B" w14:textId="77777777" w:rsidTr="00351EB5">
        <w:trPr>
          <w:trHeight w:val="864"/>
        </w:trPr>
        <w:tc>
          <w:tcPr>
            <w:tcW w:w="554" w:type="dxa"/>
          </w:tcPr>
          <w:p w14:paraId="61A9829D" w14:textId="27D1DB05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495" w:type="dxa"/>
          </w:tcPr>
          <w:p w14:paraId="6B8E9280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RUN Skini</w:t>
            </w:r>
            <w:r w:rsidRPr="00E07F7C">
              <w:rPr>
                <w:noProof/>
                <w:lang w:bidi="fr-FR"/>
              </w:rPr>
              <w:t xml:space="preserve"> </w:t>
            </w:r>
          </w:p>
          <w:p w14:paraId="341CF6D8" w14:textId="66B146BB" w:rsidR="0024501F" w:rsidRPr="00E07F7C" w:rsidRDefault="0024501F" w:rsidP="0024501F">
            <w:pPr>
              <w:jc w:val="both"/>
              <w:rPr>
                <w:rFonts w:eastAsia="Franklin Gothic Book"/>
                <w:noProof/>
              </w:rPr>
            </w:pPr>
            <w:r>
              <w:rPr>
                <w:noProof/>
                <w:lang w:bidi="fr-FR"/>
              </w:rPr>
              <w:t>In a console move to your Skini driectory and type </w:t>
            </w:r>
            <w:r w:rsidRPr="001E1455">
              <w:rPr>
                <w:i/>
                <w:iCs/>
                <w:noProof/>
                <w:lang w:bidi="fr-FR"/>
              </w:rPr>
              <w:t>: node skini.</w:t>
            </w:r>
            <w:r>
              <w:rPr>
                <w:noProof/>
                <w:lang w:bidi="fr-FR"/>
              </w:rPr>
              <w:t xml:space="preserve"> If you have some missing packages install them with npm (npm -i </w:t>
            </w:r>
            <w:r w:rsidRPr="005869A4">
              <w:rPr>
                <w:i/>
                <w:iCs/>
                <w:noProof/>
                <w:lang w:bidi="fr-FR"/>
              </w:rPr>
              <w:t>packageName</w:t>
            </w:r>
            <w:r>
              <w:rPr>
                <w:noProof/>
                <w:lang w:bidi="fr-FR"/>
              </w:rPr>
              <w:t>).</w:t>
            </w:r>
          </w:p>
        </w:tc>
        <w:tc>
          <w:tcPr>
            <w:tcW w:w="492" w:type="dxa"/>
          </w:tcPr>
          <w:p w14:paraId="56367C28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0345F383" w14:textId="41EC795C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4689" w:type="dxa"/>
          </w:tcPr>
          <w:p w14:paraId="4D23D14B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  <w:lang w:bidi="fr-FR"/>
              </w:rPr>
              <w:t>Configure your piece</w:t>
            </w:r>
          </w:p>
          <w:p w14:paraId="42BF8C61" w14:textId="3E40D47C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noProof/>
                <w:lang w:bidi="fr-FR"/>
              </w:rPr>
              <w:t xml:space="preserve">Use the </w:t>
            </w:r>
            <w:r w:rsidRPr="0024501F">
              <w:rPr>
                <w:i/>
                <w:iCs/>
                <w:noProof/>
                <w:color w:val="C00000"/>
                <w:lang w:bidi="fr-FR"/>
              </w:rPr>
              <w:t>Parameters</w:t>
            </w:r>
            <w:r w:rsidRPr="0024501F">
              <w:rPr>
                <w:noProof/>
                <w:color w:val="C00000"/>
                <w:lang w:bidi="fr-FR"/>
              </w:rPr>
              <w:t xml:space="preserve"> </w:t>
            </w:r>
            <w:r>
              <w:rPr>
                <w:noProof/>
                <w:lang w:bidi="fr-FR"/>
              </w:rPr>
              <w:t>window to modify the default parameters for your piece, define the groups and tanks.</w:t>
            </w:r>
          </w:p>
        </w:tc>
      </w:tr>
      <w:tr w:rsidR="0024501F" w:rsidRPr="00E07F7C" w14:paraId="79CDDED6" w14:textId="77777777" w:rsidTr="00351EB5">
        <w:trPr>
          <w:trHeight w:val="432"/>
        </w:trPr>
        <w:tc>
          <w:tcPr>
            <w:tcW w:w="554" w:type="dxa"/>
          </w:tcPr>
          <w:p w14:paraId="4D026217" w14:textId="077D9208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495" w:type="dxa"/>
          </w:tcPr>
          <w:p w14:paraId="5C7EA48E" w14:textId="77777777" w:rsidR="0024501F" w:rsidRPr="00E07F7C" w:rsidRDefault="0024501F" w:rsidP="0024501F">
            <w:pPr>
              <w:pStyle w:val="Titre2"/>
              <w:rPr>
                <w:noProof/>
              </w:rPr>
            </w:pPr>
            <w:r>
              <w:rPr>
                <w:noProof/>
              </w:rPr>
              <w:t>Open a Skini windows in a browser.</w:t>
            </w:r>
          </w:p>
          <w:p w14:paraId="017BD486" w14:textId="77777777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According to your IpConfiguration enter in your browser :</w:t>
            </w:r>
          </w:p>
          <w:p w14:paraId="47AD8313" w14:textId="77777777" w:rsidR="0024501F" w:rsidRDefault="0024501F" w:rsidP="0024501F">
            <w:pPr>
              <w:rPr>
                <w:noProof/>
                <w:lang w:bidi="fr-FR"/>
              </w:rPr>
            </w:pPr>
            <w:r w:rsidRPr="00351EB5">
              <w:rPr>
                <w:i/>
                <w:iCs/>
                <w:noProof/>
                <w:lang w:bidi="fr-FR"/>
              </w:rPr>
              <w:t>http://your Ip :the skini port/block</w:t>
            </w:r>
            <w:r>
              <w:rPr>
                <w:noProof/>
                <w:lang w:bidi="fr-FR"/>
              </w:rPr>
              <w:t>.</w:t>
            </w:r>
          </w:p>
          <w:p w14:paraId="0694D29A" w14:textId="668A40D3" w:rsidR="0024501F" w:rsidRDefault="0024501F" w:rsidP="0024501F">
            <w:pPr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By default</w:t>
            </w:r>
          </w:p>
          <w:p w14:paraId="337252F9" w14:textId="16602116" w:rsidR="0024501F" w:rsidRPr="00E07F7C" w:rsidRDefault="00185404" w:rsidP="0024501F">
            <w:pPr>
              <w:rPr>
                <w:rFonts w:eastAsiaTheme="minorHAnsi"/>
                <w:noProof/>
                <w:sz w:val="20"/>
              </w:rPr>
            </w:pPr>
            <w:hyperlink r:id="rId12" w:history="1">
              <w:r w:rsidR="0024501F" w:rsidRPr="00AD3ACE">
                <w:rPr>
                  <w:rStyle w:val="Lienhypertexte"/>
                  <w:noProof/>
                  <w:lang w:bidi="fr-FR"/>
                </w:rPr>
                <w:t>http://localhost:8080/block</w:t>
              </w:r>
            </w:hyperlink>
            <w:r w:rsidR="0024501F">
              <w:rPr>
                <w:noProof/>
                <w:lang w:bidi="fr-FR"/>
              </w:rPr>
              <w:t xml:space="preserve"> is OK.</w:t>
            </w:r>
          </w:p>
        </w:tc>
        <w:tc>
          <w:tcPr>
            <w:tcW w:w="492" w:type="dxa"/>
          </w:tcPr>
          <w:p w14:paraId="43E5F319" w14:textId="77777777" w:rsidR="0024501F" w:rsidRPr="00E07F7C" w:rsidRDefault="0024501F" w:rsidP="0024501F">
            <w:pPr>
              <w:rPr>
                <w:noProof/>
              </w:rPr>
            </w:pPr>
          </w:p>
        </w:tc>
        <w:tc>
          <w:tcPr>
            <w:tcW w:w="524" w:type="dxa"/>
          </w:tcPr>
          <w:p w14:paraId="67ABDB59" w14:textId="0477F0BA" w:rsidR="0024501F" w:rsidRPr="00E07F7C" w:rsidRDefault="0024501F" w:rsidP="0024501F">
            <w:pPr>
              <w:spacing w:before="20"/>
              <w:rPr>
                <w:noProof/>
              </w:rPr>
            </w:pPr>
            <w:r>
              <w:rPr>
                <w:noProof/>
              </w:rPr>
              <w:t>12</w:t>
            </w:r>
          </w:p>
        </w:tc>
        <w:tc>
          <w:tcPr>
            <w:tcW w:w="4689" w:type="dxa"/>
          </w:tcPr>
          <w:p w14:paraId="7A8390AF" w14:textId="77777777" w:rsidR="0024501F" w:rsidRDefault="0024501F" w:rsidP="0024501F">
            <w:pPr>
              <w:pStyle w:val="Titre2"/>
              <w:rPr>
                <w:noProof/>
                <w:lang w:bidi="fr-FR"/>
              </w:rPr>
            </w:pPr>
            <w:r>
              <w:rPr>
                <w:noProof/>
                <w:lang w:bidi="fr-FR"/>
              </w:rPr>
              <w:t>You CAN Program your music</w:t>
            </w:r>
          </w:p>
          <w:p w14:paraId="06655DD8" w14:textId="24527A58" w:rsidR="0024501F" w:rsidRPr="00E07F7C" w:rsidRDefault="0024501F" w:rsidP="0024501F">
            <w:pPr>
              <w:jc w:val="both"/>
              <w:rPr>
                <w:noProof/>
              </w:rPr>
            </w:pPr>
            <w:r>
              <w:rPr>
                <w:i/>
                <w:iCs/>
                <w:noProof/>
                <w:lang w:bidi="fr-FR"/>
              </w:rPr>
              <w:t>Y</w:t>
            </w:r>
            <w:r>
              <w:rPr>
                <w:noProof/>
                <w:lang w:bidi="fr-FR"/>
              </w:rPr>
              <w:t>ou are ready to start an orchestration and use the simulator.</w:t>
            </w:r>
          </w:p>
        </w:tc>
      </w:tr>
    </w:tbl>
    <w:p w14:paraId="41181234" w14:textId="77777777" w:rsidR="008D49B2" w:rsidRPr="00E07F7C" w:rsidRDefault="00185404" w:rsidP="00BE774D">
      <w:pPr>
        <w:rPr>
          <w:noProof/>
        </w:rPr>
      </w:pPr>
    </w:p>
    <w:sectPr w:rsidR="008D49B2" w:rsidRPr="00E07F7C" w:rsidSect="00F97B18">
      <w:pgSz w:w="11906" w:h="16838" w:code="9"/>
      <w:pgMar w:top="720" w:right="576" w:bottom="720" w:left="576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FE85E" w14:textId="77777777" w:rsidR="00185404" w:rsidRDefault="00185404" w:rsidP="005A3FE3">
      <w:r>
        <w:separator/>
      </w:r>
    </w:p>
  </w:endnote>
  <w:endnote w:type="continuationSeparator" w:id="0">
    <w:p w14:paraId="3039BDD3" w14:textId="77777777" w:rsidR="00185404" w:rsidRDefault="00185404" w:rsidP="005A3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Book">
    <w:altName w:val="Sagona Book"/>
    <w:charset w:val="00"/>
    <w:family w:val="roman"/>
    <w:pitch w:val="variable"/>
    <w:sig w:usb0="8000002F" w:usb1="0000000A" w:usb2="00000000" w:usb3="00000000" w:csb0="0000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9DAAF" w14:textId="77777777" w:rsidR="00185404" w:rsidRDefault="00185404" w:rsidP="005A3FE3">
      <w:r>
        <w:separator/>
      </w:r>
    </w:p>
  </w:footnote>
  <w:footnote w:type="continuationSeparator" w:id="0">
    <w:p w14:paraId="52521B47" w14:textId="77777777" w:rsidR="00185404" w:rsidRDefault="00185404" w:rsidP="005A3F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9F8"/>
    <w:rsid w:val="00031319"/>
    <w:rsid w:val="00055F17"/>
    <w:rsid w:val="00070AEC"/>
    <w:rsid w:val="000D6FCB"/>
    <w:rsid w:val="00107848"/>
    <w:rsid w:val="0014338B"/>
    <w:rsid w:val="00185404"/>
    <w:rsid w:val="001E1455"/>
    <w:rsid w:val="00234C80"/>
    <w:rsid w:val="0024211E"/>
    <w:rsid w:val="0024501F"/>
    <w:rsid w:val="00261A8D"/>
    <w:rsid w:val="002659BF"/>
    <w:rsid w:val="002C57F7"/>
    <w:rsid w:val="002C6A9A"/>
    <w:rsid w:val="00313C35"/>
    <w:rsid w:val="003365B9"/>
    <w:rsid w:val="00351EB5"/>
    <w:rsid w:val="00381EA9"/>
    <w:rsid w:val="003C193F"/>
    <w:rsid w:val="004060C4"/>
    <w:rsid w:val="00411EA3"/>
    <w:rsid w:val="00434C28"/>
    <w:rsid w:val="004457D9"/>
    <w:rsid w:val="004E391F"/>
    <w:rsid w:val="0056344F"/>
    <w:rsid w:val="005869A4"/>
    <w:rsid w:val="00591F38"/>
    <w:rsid w:val="005A3FE3"/>
    <w:rsid w:val="0060334C"/>
    <w:rsid w:val="00606503"/>
    <w:rsid w:val="00665BC3"/>
    <w:rsid w:val="00697F55"/>
    <w:rsid w:val="00742E1C"/>
    <w:rsid w:val="00760853"/>
    <w:rsid w:val="00771750"/>
    <w:rsid w:val="007A10C8"/>
    <w:rsid w:val="007E31A3"/>
    <w:rsid w:val="00815528"/>
    <w:rsid w:val="00823F9D"/>
    <w:rsid w:val="00833BA5"/>
    <w:rsid w:val="00857B5F"/>
    <w:rsid w:val="00902120"/>
    <w:rsid w:val="00927133"/>
    <w:rsid w:val="0093695D"/>
    <w:rsid w:val="00957181"/>
    <w:rsid w:val="0096419F"/>
    <w:rsid w:val="00970808"/>
    <w:rsid w:val="009774FD"/>
    <w:rsid w:val="00A04451"/>
    <w:rsid w:val="00A249F8"/>
    <w:rsid w:val="00AA3209"/>
    <w:rsid w:val="00AE61DE"/>
    <w:rsid w:val="00B1699D"/>
    <w:rsid w:val="00B45B1F"/>
    <w:rsid w:val="00B5072F"/>
    <w:rsid w:val="00B925E8"/>
    <w:rsid w:val="00BE774D"/>
    <w:rsid w:val="00BF1920"/>
    <w:rsid w:val="00C00CB9"/>
    <w:rsid w:val="00C10BEE"/>
    <w:rsid w:val="00C3020D"/>
    <w:rsid w:val="00C64A70"/>
    <w:rsid w:val="00C70C15"/>
    <w:rsid w:val="00C73896"/>
    <w:rsid w:val="00CD2040"/>
    <w:rsid w:val="00CD7323"/>
    <w:rsid w:val="00CF3FD0"/>
    <w:rsid w:val="00D0351B"/>
    <w:rsid w:val="00D10542"/>
    <w:rsid w:val="00DA2D20"/>
    <w:rsid w:val="00DC3462"/>
    <w:rsid w:val="00E07F7C"/>
    <w:rsid w:val="00E27193"/>
    <w:rsid w:val="00E32D80"/>
    <w:rsid w:val="00EA7D79"/>
    <w:rsid w:val="00ED7B21"/>
    <w:rsid w:val="00F221F8"/>
    <w:rsid w:val="00F4416C"/>
    <w:rsid w:val="00F94025"/>
    <w:rsid w:val="00F97B18"/>
    <w:rsid w:val="00FD4FD6"/>
    <w:rsid w:val="00F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137C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Titre1">
    <w:name w:val="heading 1"/>
    <w:basedOn w:val="Normal"/>
    <w:next w:val="Normal"/>
    <w:link w:val="Titre1Car"/>
    <w:qFormat/>
    <w:rsid w:val="00C3020D"/>
    <w:pPr>
      <w:keepNext/>
      <w:keepLines/>
      <w:jc w:val="center"/>
      <w:outlineLvl w:val="0"/>
    </w:pPr>
    <w:rPr>
      <w:rFonts w:asciiTheme="minorHAnsi" w:eastAsia="Franklin Gothic Book" w:hAnsiTheme="minorHAnsi" w:cs="Times New Roman (Headings CS)"/>
      <w:caps/>
      <w:spacing w:val="20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1"/>
    <w:qFormat/>
    <w:rsid w:val="00C3020D"/>
    <w:pPr>
      <w:keepNext/>
      <w:keepLines/>
      <w:spacing w:before="40"/>
      <w:outlineLvl w:val="1"/>
    </w:pPr>
    <w:rPr>
      <w:rFonts w:asciiTheme="minorHAnsi" w:eastAsia="Franklin Gothic Book" w:hAnsiTheme="minorHAnsi" w:cs="Times New Roman (Headings CS)"/>
      <w:b/>
      <w:caps/>
      <w:spacing w:val="20"/>
      <w:szCs w:val="26"/>
    </w:rPr>
  </w:style>
  <w:style w:type="paragraph" w:styleId="Titre3">
    <w:name w:val="heading 3"/>
    <w:basedOn w:val="Normal"/>
    <w:next w:val="Normal"/>
    <w:link w:val="Titre3Car"/>
    <w:uiPriority w:val="2"/>
    <w:qFormat/>
    <w:rsid w:val="00C3020D"/>
    <w:pPr>
      <w:keepNext/>
      <w:keepLines/>
      <w:jc w:val="center"/>
      <w:outlineLvl w:val="2"/>
    </w:pPr>
    <w:rPr>
      <w:rFonts w:asciiTheme="minorHAnsi" w:eastAsia="Franklin Gothic Book" w:hAnsiTheme="minorHAnsi" w:cs="Times New Roman (Headings CS)"/>
      <w:b/>
      <w:caps/>
      <w:spacing w:val="20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5B9"/>
    <w:pPr>
      <w:keepNext/>
      <w:keepLines/>
      <w:spacing w:before="40"/>
      <w:jc w:val="center"/>
      <w:outlineLvl w:val="3"/>
    </w:pPr>
    <w:rPr>
      <w:rFonts w:ascii="Franklin Gothic Book" w:eastAsiaTheme="majorEastAsia" w:hAnsi="Franklin Gothic Book" w:cstheme="majorBidi"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2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</w:rPr>
  </w:style>
  <w:style w:type="table" w:styleId="Grilledutableau">
    <w:name w:val="Table Grid"/>
    <w:basedOn w:val="TableauNormal"/>
    <w:uiPriority w:val="39"/>
    <w:rsid w:val="0044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31319"/>
    <w:rPr>
      <w:rFonts w:eastAsia="Franklin Gothic Book" w:cs="Times New Roman (Headings CS)"/>
      <w:caps/>
      <w:color w:val="59473F" w:themeColor="text2" w:themeShade="BF"/>
      <w:spacing w:val="20"/>
      <w:sz w:val="44"/>
      <w:szCs w:val="32"/>
    </w:rPr>
  </w:style>
  <w:style w:type="paragraph" w:customStyle="1" w:styleId="paragraphe">
    <w:name w:val="paragraphe"/>
    <w:basedOn w:val="Normal"/>
    <w:semiHidden/>
    <w:rsid w:val="004457D9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Titre2Car">
    <w:name w:val="Titre 2 Car"/>
    <w:basedOn w:val="Policepardfaut"/>
    <w:link w:val="Titre2"/>
    <w:uiPriority w:val="1"/>
    <w:rsid w:val="00031319"/>
    <w:rPr>
      <w:rFonts w:eastAsia="Franklin Gothic Book" w:cs="Times New Roman (Headings CS)"/>
      <w:b/>
      <w:caps/>
      <w:color w:val="59473F" w:themeColor="text2" w:themeShade="BF"/>
      <w:spacing w:val="20"/>
      <w:sz w:val="22"/>
      <w:szCs w:val="26"/>
    </w:rPr>
  </w:style>
  <w:style w:type="character" w:styleId="lev">
    <w:name w:val="Strong"/>
    <w:basedOn w:val="Policepardfaut"/>
    <w:uiPriority w:val="22"/>
    <w:semiHidden/>
    <w:qFormat/>
    <w:rsid w:val="00B45B1F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031319"/>
    <w:rPr>
      <w:rFonts w:ascii="Franklin Gothic Book" w:eastAsiaTheme="majorEastAsia" w:hAnsi="Franklin Gothic Book" w:cstheme="majorBidi"/>
      <w:iCs/>
      <w:color w:val="59473F" w:themeColor="text2" w:themeShade="BF"/>
      <w:sz w:val="22"/>
    </w:rPr>
  </w:style>
  <w:style w:type="paragraph" w:styleId="En-tte">
    <w:name w:val="header"/>
    <w:basedOn w:val="Normal"/>
    <w:link w:val="En-tt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paragraph" w:styleId="Pieddepage">
    <w:name w:val="footer"/>
    <w:basedOn w:val="Normal"/>
    <w:link w:val="PieddepageCar"/>
    <w:uiPriority w:val="99"/>
    <w:semiHidden/>
    <w:rsid w:val="002C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C6A9A"/>
    <w:rPr>
      <w:rFonts w:asciiTheme="majorHAnsi" w:eastAsia="Times New Roman" w:hAnsiTheme="majorHAnsi" w:cs="Times New Roman"/>
      <w:color w:val="59473F" w:themeColor="text2" w:themeShade="BF"/>
      <w:sz w:val="22"/>
    </w:rPr>
  </w:style>
  <w:style w:type="character" w:styleId="Lienhypertexte">
    <w:name w:val="Hyperlink"/>
    <w:basedOn w:val="Policepardfaut"/>
    <w:uiPriority w:val="99"/>
    <w:semiHidden/>
    <w:rsid w:val="001E1455"/>
    <w:rPr>
      <w:color w:val="F7B61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E1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localhost:8080/bloc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rpetit.AD\AppData\Local\Microsoft\Office\16.0\DTS\fr-FR%7bB00842F0-DAEA-4E9F-94DD-35CBC6599EED%7d\%7b70186767-09E0-4EB1-AF98-C532952D92CA%7dtf78373309_win32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8">
      <a:majorFont>
        <a:latin typeface="Sagona Book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882657-39EB-4B9B-A374-555AED95B39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045935A-B7D5-43F7-B87E-D569AB08DED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D605416-BAA3-4C5F-A9BE-327C3B6B8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E8CF529-FE26-4B8D-B8E1-43384F8CBF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{70186767-09E0-4EB1-AF98-C532952D92CA}tf78373309_win32.dotx</Template>
  <TotalTime>0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2022-06-27T07:53:00Z</dcterms:created>
  <dcterms:modified xsi:type="dcterms:W3CDTF">2022-07-05T08:50:00Z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